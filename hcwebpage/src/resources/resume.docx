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3897" w14:textId="77777777" w:rsidR="00816216" w:rsidRPr="00691300" w:rsidRDefault="003E077A" w:rsidP="00141A4C">
      <w:pPr>
        <w:pStyle w:val="Title"/>
        <w:rPr>
          <w:rFonts w:ascii="Times New Roman" w:hAnsi="Times New Roman" w:cs="Times New Roman"/>
        </w:rPr>
      </w:pPr>
      <w:r w:rsidRPr="00691300">
        <w:rPr>
          <w:rFonts w:ascii="Times New Roman" w:hAnsi="Times New Roman" w:cs="Times New Roman"/>
        </w:rPr>
        <w:t>Ng Ho Chi</w:t>
      </w:r>
    </w:p>
    <w:p w14:paraId="5638D325" w14:textId="51B566D9" w:rsidR="00141A4C" w:rsidRDefault="003E077A" w:rsidP="00141A4C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D8122E">
        <w:rPr>
          <w:rFonts w:ascii="Times New Roman" w:hAnsi="Times New Roman" w:cs="Times New Roman"/>
          <w:sz w:val="24"/>
          <w:szCs w:val="24"/>
        </w:rPr>
        <w:t>+65 8101 9753</w:t>
      </w:r>
      <w:r w:rsidR="00141A4C" w:rsidRPr="00D8122E">
        <w:rPr>
          <w:rFonts w:ascii="Times New Roman" w:hAnsi="Times New Roman" w:cs="Times New Roman"/>
          <w:sz w:val="24"/>
          <w:szCs w:val="24"/>
        </w:rPr>
        <w:t> |</w:t>
      </w:r>
      <w:r w:rsidR="003A4270" w:rsidRPr="00D8122E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AB182B" w:rsidRPr="00D8122E">
          <w:rPr>
            <w:rStyle w:val="Hyperlink"/>
            <w:rFonts w:ascii="Times New Roman" w:hAnsi="Times New Roman" w:cs="Times New Roman"/>
            <w:sz w:val="24"/>
            <w:szCs w:val="24"/>
          </w:rPr>
          <w:t>nghochi123@gmail.com</w:t>
        </w:r>
      </w:hyperlink>
      <w:r w:rsidR="00AB182B" w:rsidRPr="00D8122E">
        <w:rPr>
          <w:rFonts w:ascii="Times New Roman" w:hAnsi="Times New Roman" w:cs="Times New Roman"/>
          <w:sz w:val="24"/>
          <w:szCs w:val="24"/>
        </w:rPr>
        <w:t xml:space="preserve"> </w:t>
      </w:r>
      <w:r w:rsidR="00AB0E2D" w:rsidRPr="00D8122E">
        <w:rPr>
          <w:rFonts w:ascii="Times New Roman" w:hAnsi="Times New Roman" w:cs="Times New Roman"/>
          <w:sz w:val="24"/>
          <w:szCs w:val="24"/>
        </w:rPr>
        <w:t xml:space="preserve">| </w:t>
      </w:r>
      <w:hyperlink r:id="rId9" w:history="1">
        <w:r w:rsidR="003A4270" w:rsidRPr="00D8122E">
          <w:rPr>
            <w:rStyle w:val="Hyperlink"/>
            <w:rFonts w:ascii="Times New Roman" w:hAnsi="Times New Roman" w:cs="Times New Roman"/>
            <w:sz w:val="24"/>
            <w:szCs w:val="24"/>
          </w:rPr>
          <w:t>https://nghochi.netlify.app/</w:t>
        </w:r>
      </w:hyperlink>
      <w:r w:rsidR="003A4270" w:rsidRPr="00D8122E">
        <w:rPr>
          <w:rFonts w:ascii="Times New Roman" w:hAnsi="Times New Roman" w:cs="Times New Roman"/>
          <w:sz w:val="24"/>
          <w:szCs w:val="24"/>
        </w:rPr>
        <w:t xml:space="preserve"> | </w:t>
      </w:r>
      <w:hyperlink r:id="rId10" w:history="1">
        <w:r w:rsidR="003E164C" w:rsidRPr="00D8122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https://github.com/nghochi123</w:t>
        </w:r>
      </w:hyperlink>
    </w:p>
    <w:p w14:paraId="5D09078F" w14:textId="77777777" w:rsidR="006270A9" w:rsidRPr="00691300" w:rsidRDefault="007A7FBB" w:rsidP="00141A4C">
      <w:pPr>
        <w:pStyle w:val="Heading1"/>
        <w:rPr>
          <w:rFonts w:ascii="Times New Roman" w:hAnsi="Times New Roman" w:cs="Times New Roman"/>
        </w:rPr>
      </w:pPr>
      <w:r w:rsidRPr="00691300">
        <w:rPr>
          <w:rFonts w:ascii="Times New Roman" w:hAnsi="Times New Roman" w:cs="Times New Roman"/>
        </w:rPr>
        <w:t>Summary</w:t>
      </w:r>
    </w:p>
    <w:p w14:paraId="3E73DFFA" w14:textId="4FF9216D" w:rsidR="006270A9" w:rsidRPr="00097E08" w:rsidRDefault="003A4270">
      <w:pPr>
        <w:rPr>
          <w:rFonts w:ascii="Times New Roman" w:hAnsi="Times New Roman" w:cs="Times New Roman"/>
          <w:sz w:val="24"/>
          <w:szCs w:val="24"/>
        </w:rPr>
      </w:pPr>
      <w:r w:rsidRPr="00097E08">
        <w:rPr>
          <w:rFonts w:ascii="Times New Roman" w:hAnsi="Times New Roman" w:cs="Times New Roman"/>
          <w:sz w:val="24"/>
          <w:szCs w:val="24"/>
        </w:rPr>
        <w:t>A self-taught and highly motivated individual, I’m</w:t>
      </w:r>
      <w:r w:rsidR="00097E08">
        <w:rPr>
          <w:rFonts w:ascii="Times New Roman" w:hAnsi="Times New Roman" w:cs="Times New Roman"/>
          <w:sz w:val="24"/>
          <w:szCs w:val="24"/>
        </w:rPr>
        <w:t xml:space="preserve"> an</w:t>
      </w:r>
      <w:r w:rsidRPr="00097E08">
        <w:rPr>
          <w:rFonts w:ascii="Times New Roman" w:hAnsi="Times New Roman" w:cs="Times New Roman"/>
          <w:sz w:val="24"/>
          <w:szCs w:val="24"/>
        </w:rPr>
        <w:t xml:space="preserve"> organized </w:t>
      </w:r>
      <w:r w:rsidR="00097E08">
        <w:rPr>
          <w:rFonts w:ascii="Times New Roman" w:hAnsi="Times New Roman" w:cs="Times New Roman"/>
          <w:sz w:val="24"/>
          <w:szCs w:val="24"/>
        </w:rPr>
        <w:t xml:space="preserve">person </w:t>
      </w:r>
      <w:r w:rsidR="007A7FBB" w:rsidRPr="00097E08">
        <w:rPr>
          <w:rFonts w:ascii="Times New Roman" w:hAnsi="Times New Roman" w:cs="Times New Roman"/>
          <w:sz w:val="24"/>
          <w:szCs w:val="24"/>
        </w:rPr>
        <w:t>with</w:t>
      </w:r>
      <w:r w:rsidR="006D4523" w:rsidRPr="00097E08">
        <w:rPr>
          <w:rFonts w:ascii="Times New Roman" w:hAnsi="Times New Roman" w:cs="Times New Roman"/>
          <w:sz w:val="24"/>
          <w:szCs w:val="24"/>
        </w:rPr>
        <w:t xml:space="preserve"> some</w:t>
      </w:r>
      <w:r w:rsidR="007A7FBB" w:rsidRPr="00097E08">
        <w:rPr>
          <w:rFonts w:ascii="Times New Roman" w:hAnsi="Times New Roman" w:cs="Times New Roman"/>
          <w:sz w:val="24"/>
          <w:szCs w:val="24"/>
        </w:rPr>
        <w:t xml:space="preserve"> </w:t>
      </w:r>
      <w:r w:rsidR="00B94445" w:rsidRPr="00097E08">
        <w:rPr>
          <w:rFonts w:ascii="Times New Roman" w:hAnsi="Times New Roman" w:cs="Times New Roman"/>
          <w:sz w:val="24"/>
          <w:szCs w:val="24"/>
        </w:rPr>
        <w:t xml:space="preserve">experience in </w:t>
      </w:r>
      <w:r w:rsidRPr="00097E08">
        <w:rPr>
          <w:rFonts w:ascii="Times New Roman" w:hAnsi="Times New Roman" w:cs="Times New Roman"/>
          <w:sz w:val="24"/>
          <w:szCs w:val="24"/>
        </w:rPr>
        <w:t xml:space="preserve">web development </w:t>
      </w:r>
      <w:r w:rsidR="00B94445" w:rsidRPr="00097E08">
        <w:rPr>
          <w:rFonts w:ascii="Times New Roman" w:hAnsi="Times New Roman" w:cs="Times New Roman"/>
          <w:sz w:val="24"/>
          <w:szCs w:val="24"/>
        </w:rPr>
        <w:t>seeking an internship</w:t>
      </w:r>
      <w:r w:rsidR="00B83DAB" w:rsidRPr="00097E08">
        <w:rPr>
          <w:rFonts w:ascii="Times New Roman" w:hAnsi="Times New Roman" w:cs="Times New Roman"/>
          <w:sz w:val="24"/>
          <w:szCs w:val="24"/>
        </w:rPr>
        <w:t xml:space="preserve"> where I can grow and learn from other</w:t>
      </w:r>
      <w:r w:rsidR="006D4523" w:rsidRPr="00097E08">
        <w:rPr>
          <w:rFonts w:ascii="Times New Roman" w:hAnsi="Times New Roman" w:cs="Times New Roman"/>
          <w:sz w:val="24"/>
          <w:szCs w:val="24"/>
        </w:rPr>
        <w:t xml:space="preserve"> more</w:t>
      </w:r>
      <w:r w:rsidR="00B83DAB" w:rsidRPr="00097E08">
        <w:rPr>
          <w:rFonts w:ascii="Times New Roman" w:hAnsi="Times New Roman" w:cs="Times New Roman"/>
          <w:sz w:val="24"/>
          <w:szCs w:val="24"/>
        </w:rPr>
        <w:t xml:space="preserve"> experienced team members</w:t>
      </w:r>
      <w:r w:rsidR="003D2CEC" w:rsidRPr="00097E08">
        <w:rPr>
          <w:rFonts w:ascii="Times New Roman" w:hAnsi="Times New Roman" w:cs="Times New Roman"/>
          <w:sz w:val="24"/>
          <w:szCs w:val="24"/>
        </w:rPr>
        <w:t xml:space="preserve">. Hoping to learn more about </w:t>
      </w:r>
      <w:r w:rsidRPr="00097E08">
        <w:rPr>
          <w:rFonts w:ascii="Times New Roman" w:hAnsi="Times New Roman" w:cs="Times New Roman"/>
          <w:sz w:val="24"/>
          <w:szCs w:val="24"/>
        </w:rPr>
        <w:t xml:space="preserve">what a software engineer does and be able to contribute to creating software that would be </w:t>
      </w:r>
      <w:r w:rsidR="00691300" w:rsidRPr="00097E08">
        <w:rPr>
          <w:rFonts w:ascii="Times New Roman" w:hAnsi="Times New Roman" w:cs="Times New Roman"/>
          <w:sz w:val="24"/>
          <w:szCs w:val="24"/>
        </w:rPr>
        <w:t>useful</w:t>
      </w:r>
      <w:r w:rsidRPr="00097E08">
        <w:rPr>
          <w:rFonts w:ascii="Times New Roman" w:hAnsi="Times New Roman" w:cs="Times New Roman"/>
          <w:sz w:val="24"/>
          <w:szCs w:val="24"/>
        </w:rPr>
        <w:t xml:space="preserve"> </w:t>
      </w:r>
      <w:r w:rsidR="00691300" w:rsidRPr="00097E08">
        <w:rPr>
          <w:rFonts w:ascii="Times New Roman" w:hAnsi="Times New Roman" w:cs="Times New Roman"/>
          <w:sz w:val="24"/>
          <w:szCs w:val="24"/>
        </w:rPr>
        <w:t>for everyone.</w:t>
      </w:r>
    </w:p>
    <w:sdt>
      <w:sdtPr>
        <w:rPr>
          <w:rFonts w:ascii="Times New Roman" w:hAnsi="Times New Roman" w:cs="Times New Roman"/>
        </w:rPr>
        <w:alias w:val="Education:"/>
        <w:tag w:val="Education:"/>
        <w:id w:val="807127995"/>
        <w:placeholder>
          <w:docPart w:val="20F38BEF7599481AA0DF9EB3B9931D5F"/>
        </w:placeholder>
        <w:temporary/>
        <w:showingPlcHdr/>
        <w15:appearance w15:val="hidden"/>
      </w:sdtPr>
      <w:sdtEndPr/>
      <w:sdtContent>
        <w:p w14:paraId="7E644A4A" w14:textId="77777777" w:rsidR="006270A9" w:rsidRPr="00691300" w:rsidRDefault="009D5933">
          <w:pPr>
            <w:pStyle w:val="Heading1"/>
            <w:rPr>
              <w:rFonts w:ascii="Times New Roman" w:hAnsi="Times New Roman" w:cs="Times New Roman"/>
            </w:rPr>
          </w:pPr>
          <w:r w:rsidRPr="00691300">
            <w:rPr>
              <w:rFonts w:ascii="Times New Roman" w:hAnsi="Times New Roman" w:cs="Times New Roman"/>
            </w:rPr>
            <w:t>Education</w:t>
          </w:r>
        </w:p>
      </w:sdtContent>
    </w:sdt>
    <w:p w14:paraId="6882FC3B" w14:textId="77777777" w:rsidR="006270A9" w:rsidRPr="00691300" w:rsidRDefault="003E077A">
      <w:pPr>
        <w:pStyle w:val="Heading2"/>
        <w:rPr>
          <w:rFonts w:ascii="Times New Roman" w:hAnsi="Times New Roman" w:cs="Times New Roman"/>
        </w:rPr>
      </w:pPr>
      <w:r w:rsidRPr="00691300">
        <w:rPr>
          <w:rFonts w:ascii="Times New Roman" w:hAnsi="Times New Roman" w:cs="Times New Roman"/>
        </w:rPr>
        <w:t>A Levels</w:t>
      </w:r>
      <w:r w:rsidR="009D5933" w:rsidRPr="00691300">
        <w:rPr>
          <w:rFonts w:ascii="Times New Roman" w:hAnsi="Times New Roman" w:cs="Times New Roman"/>
        </w:rPr>
        <w:t> | </w:t>
      </w:r>
      <w:r w:rsidRPr="00691300">
        <w:rPr>
          <w:rFonts w:ascii="Times New Roman" w:hAnsi="Times New Roman" w:cs="Times New Roman"/>
        </w:rPr>
        <w:t>2018</w:t>
      </w:r>
      <w:r w:rsidR="009D5933" w:rsidRPr="00691300">
        <w:rPr>
          <w:rFonts w:ascii="Times New Roman" w:hAnsi="Times New Roman" w:cs="Times New Roman"/>
        </w:rPr>
        <w:t> | </w:t>
      </w:r>
      <w:r w:rsidRPr="00691300">
        <w:rPr>
          <w:rFonts w:ascii="Times New Roman" w:hAnsi="Times New Roman" w:cs="Times New Roman"/>
        </w:rPr>
        <w:t>Hwa chong institution</w:t>
      </w:r>
    </w:p>
    <w:p w14:paraId="04134D50" w14:textId="47E56650" w:rsidR="006270A9" w:rsidRPr="00097E08" w:rsidRDefault="003E077A" w:rsidP="007A5202">
      <w:pPr>
        <w:pStyle w:val="ListBullet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7E08">
        <w:rPr>
          <w:rFonts w:ascii="Times New Roman" w:hAnsi="Times New Roman" w:cs="Times New Roman"/>
          <w:sz w:val="24"/>
          <w:szCs w:val="24"/>
        </w:rPr>
        <w:t>Hwa Chong Diploma with Distinction</w:t>
      </w:r>
    </w:p>
    <w:p w14:paraId="35E790D6" w14:textId="156BC17C" w:rsidR="00584DFF" w:rsidRDefault="004A0337" w:rsidP="00584DFF">
      <w:pPr>
        <w:pStyle w:val="ListBullet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7E08">
        <w:rPr>
          <w:rFonts w:ascii="Times New Roman" w:hAnsi="Times New Roman" w:cs="Times New Roman"/>
          <w:sz w:val="24"/>
          <w:szCs w:val="24"/>
        </w:rPr>
        <w:t>88.75 RP</w:t>
      </w:r>
    </w:p>
    <w:p w14:paraId="61EA7F39" w14:textId="2049B24F" w:rsidR="00584DFF" w:rsidRPr="00F92D17" w:rsidRDefault="00584DFF" w:rsidP="00584DFF">
      <w:pPr>
        <w:pStyle w:val="Heading2"/>
        <w:rPr>
          <w:rFonts w:ascii="Times New Roman" w:hAnsi="Times New Roman" w:cs="Times New Roman"/>
        </w:rPr>
      </w:pPr>
      <w:r w:rsidRPr="00F92D17">
        <w:rPr>
          <w:rFonts w:ascii="Times New Roman" w:hAnsi="Times New Roman" w:cs="Times New Roman"/>
        </w:rPr>
        <w:t>Incoming undergraduate | 2021 | Nanyang Technological University</w:t>
      </w:r>
    </w:p>
    <w:p w14:paraId="464A52E5" w14:textId="4CF8CE72" w:rsidR="00584DFF" w:rsidRPr="00F92D17" w:rsidRDefault="00584DFF" w:rsidP="00584DF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92D17">
        <w:rPr>
          <w:rFonts w:ascii="Times New Roman" w:hAnsi="Times New Roman" w:cs="Times New Roman"/>
          <w:sz w:val="24"/>
          <w:szCs w:val="24"/>
        </w:rPr>
        <w:t>Studying Computer Science</w:t>
      </w:r>
    </w:p>
    <w:p w14:paraId="0014D1EC" w14:textId="05B6C46D" w:rsidR="00584DFF" w:rsidRPr="00F92D17" w:rsidRDefault="00584DFF" w:rsidP="00584DF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92D17">
        <w:rPr>
          <w:rFonts w:ascii="Times New Roman" w:hAnsi="Times New Roman" w:cs="Times New Roman"/>
          <w:sz w:val="24"/>
          <w:szCs w:val="24"/>
        </w:rPr>
        <w:t>CN Yang Scholarship Programme</w:t>
      </w:r>
    </w:p>
    <w:p w14:paraId="2959672F" w14:textId="72441918" w:rsidR="00A85A63" w:rsidRDefault="008B281B" w:rsidP="004947A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</w:t>
      </w:r>
      <w:r w:rsidR="00B7189F" w:rsidRPr="00691300">
        <w:rPr>
          <w:rFonts w:ascii="Times New Roman" w:hAnsi="Times New Roman" w:cs="Times New Roman"/>
        </w:rPr>
        <w:t xml:space="preserve"> </w:t>
      </w:r>
      <w:r w:rsidR="006619A7" w:rsidRPr="00691300">
        <w:rPr>
          <w:rFonts w:ascii="Times New Roman" w:hAnsi="Times New Roman" w:cs="Times New Roman"/>
        </w:rPr>
        <w:t>s</w:t>
      </w:r>
      <w:r w:rsidR="00595CDD" w:rsidRPr="00691300">
        <w:rPr>
          <w:rFonts w:ascii="Times New Roman" w:hAnsi="Times New Roman" w:cs="Times New Roman"/>
        </w:rPr>
        <w:t>kills</w:t>
      </w:r>
    </w:p>
    <w:p w14:paraId="3983AAC6" w14:textId="1EB1ECD2" w:rsidR="004947A0" w:rsidRPr="00F92D17" w:rsidRDefault="004947A0" w:rsidP="004947A0">
      <w:pPr>
        <w:rPr>
          <w:rFonts w:ascii="Times New Roman" w:hAnsi="Times New Roman" w:cs="Times New Roman"/>
          <w:sz w:val="24"/>
          <w:szCs w:val="24"/>
        </w:rPr>
      </w:pPr>
      <w:r w:rsidRPr="00F92D17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 w:rsidRPr="00F92D17">
        <w:rPr>
          <w:rFonts w:ascii="Times New Roman" w:hAnsi="Times New Roman" w:cs="Times New Roman"/>
          <w:sz w:val="24"/>
          <w:szCs w:val="24"/>
        </w:rPr>
        <w:t xml:space="preserve"> JavaScript,</w:t>
      </w:r>
      <w:r w:rsidR="00D17CCA">
        <w:rPr>
          <w:rFonts w:ascii="Times New Roman" w:hAnsi="Times New Roman" w:cs="Times New Roman"/>
          <w:sz w:val="24"/>
          <w:szCs w:val="24"/>
        </w:rPr>
        <w:t xml:space="preserve"> TypeScript,</w:t>
      </w:r>
      <w:r w:rsidRPr="00F92D17">
        <w:rPr>
          <w:rFonts w:ascii="Times New Roman" w:hAnsi="Times New Roman" w:cs="Times New Roman"/>
          <w:sz w:val="24"/>
          <w:szCs w:val="24"/>
        </w:rPr>
        <w:t xml:space="preserve"> Python</w:t>
      </w:r>
      <w:r w:rsidR="00F92D17" w:rsidRPr="00F92D17">
        <w:rPr>
          <w:rFonts w:ascii="Times New Roman" w:hAnsi="Times New Roman" w:cs="Times New Roman"/>
          <w:sz w:val="24"/>
          <w:szCs w:val="24"/>
        </w:rPr>
        <w:t>, Stata</w:t>
      </w:r>
      <w:r w:rsidR="00CF41E6">
        <w:rPr>
          <w:rFonts w:ascii="Times New Roman" w:hAnsi="Times New Roman" w:cs="Times New Roman"/>
          <w:sz w:val="24"/>
          <w:szCs w:val="24"/>
        </w:rPr>
        <w:t>, HTML5, CSS3</w:t>
      </w:r>
    </w:p>
    <w:p w14:paraId="0F2806E7" w14:textId="61028A81" w:rsidR="007E3B58" w:rsidRPr="00F92D17" w:rsidRDefault="004947A0" w:rsidP="00F92D17">
      <w:pPr>
        <w:rPr>
          <w:rFonts w:ascii="Times New Roman" w:hAnsi="Times New Roman" w:cs="Times New Roman"/>
          <w:sz w:val="24"/>
          <w:szCs w:val="24"/>
        </w:rPr>
      </w:pPr>
      <w:r w:rsidRPr="00F92D17">
        <w:rPr>
          <w:rFonts w:ascii="Times New Roman" w:hAnsi="Times New Roman" w:cs="Times New Roman"/>
          <w:b/>
          <w:bCs/>
          <w:sz w:val="24"/>
          <w:szCs w:val="24"/>
        </w:rPr>
        <w:t>Frameworks:</w:t>
      </w:r>
      <w:r w:rsidRPr="00F92D17">
        <w:rPr>
          <w:rFonts w:ascii="Times New Roman" w:hAnsi="Times New Roman" w:cs="Times New Roman"/>
          <w:sz w:val="24"/>
          <w:szCs w:val="24"/>
        </w:rPr>
        <w:t xml:space="preserve"> </w:t>
      </w:r>
      <w:r w:rsidR="00F92D17" w:rsidRPr="00F92D17">
        <w:rPr>
          <w:rFonts w:ascii="Times New Roman" w:hAnsi="Times New Roman" w:cs="Times New Roman"/>
          <w:sz w:val="24"/>
          <w:szCs w:val="24"/>
        </w:rPr>
        <w:t>ReactJS, NodeJS, Express, MongoDB, Git</w:t>
      </w:r>
    </w:p>
    <w:p w14:paraId="4843EEE3" w14:textId="49B0AC78" w:rsidR="00AA5AF8" w:rsidRPr="00691300" w:rsidRDefault="00AA5AF8" w:rsidP="00AA5AF8">
      <w:pPr>
        <w:pStyle w:val="Heading1"/>
        <w:rPr>
          <w:rFonts w:ascii="Times New Roman" w:hAnsi="Times New Roman" w:cs="Times New Roman"/>
        </w:rPr>
      </w:pPr>
      <w:r w:rsidRPr="00691300">
        <w:rPr>
          <w:rFonts w:ascii="Times New Roman" w:hAnsi="Times New Roman" w:cs="Times New Roman"/>
        </w:rPr>
        <w:t>Co-Curricular Activities</w:t>
      </w:r>
    </w:p>
    <w:p w14:paraId="19D55508" w14:textId="6E5A1130" w:rsidR="00AA5AF8" w:rsidRPr="00691300" w:rsidRDefault="00AA5AF8" w:rsidP="00AA5AF8">
      <w:pPr>
        <w:pStyle w:val="Heading2"/>
        <w:rPr>
          <w:rFonts w:ascii="Times New Roman" w:hAnsi="Times New Roman" w:cs="Times New Roman"/>
        </w:rPr>
      </w:pPr>
      <w:r w:rsidRPr="00691300">
        <w:rPr>
          <w:rFonts w:ascii="Times New Roman" w:hAnsi="Times New Roman" w:cs="Times New Roman"/>
        </w:rPr>
        <w:t>robotics and Infocomm Club (2017-2018)</w:t>
      </w:r>
    </w:p>
    <w:p w14:paraId="1052514E" w14:textId="2D3EAFC9" w:rsidR="00AA5AF8" w:rsidRPr="00097E08" w:rsidRDefault="00AA5AF8" w:rsidP="00AA5AF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97E08">
        <w:rPr>
          <w:rFonts w:ascii="Times New Roman" w:hAnsi="Times New Roman" w:cs="Times New Roman"/>
          <w:sz w:val="24"/>
          <w:szCs w:val="24"/>
        </w:rPr>
        <w:t>Part of Robotics division</w:t>
      </w:r>
    </w:p>
    <w:p w14:paraId="58EA8437" w14:textId="08B45E10" w:rsidR="008D7FB3" w:rsidRPr="00097E08" w:rsidRDefault="008D7FB3" w:rsidP="00AA5AF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97E08">
        <w:rPr>
          <w:rFonts w:ascii="Times New Roman" w:hAnsi="Times New Roman" w:cs="Times New Roman"/>
          <w:sz w:val="24"/>
          <w:szCs w:val="24"/>
        </w:rPr>
        <w:t>Went for robotics competitions such as RoboCup and National Robotics Competition</w:t>
      </w:r>
      <w:r w:rsidR="00D61B99" w:rsidRPr="00097E08">
        <w:rPr>
          <w:rFonts w:ascii="Times New Roman" w:hAnsi="Times New Roman" w:cs="Times New Roman"/>
          <w:sz w:val="24"/>
          <w:szCs w:val="24"/>
        </w:rPr>
        <w:t xml:space="preserve"> (NRC)</w:t>
      </w:r>
    </w:p>
    <w:p w14:paraId="45CA7A1E" w14:textId="276ECBC9" w:rsidR="00933A32" w:rsidRDefault="00AA5AF8" w:rsidP="00584DF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97E08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F0199A" w:rsidRPr="00097E08">
        <w:rPr>
          <w:rFonts w:ascii="Times New Roman" w:hAnsi="Times New Roman" w:cs="Times New Roman"/>
          <w:sz w:val="24"/>
          <w:szCs w:val="24"/>
        </w:rPr>
        <w:t>some Infocomm division activities such as Hackathons</w:t>
      </w:r>
    </w:p>
    <w:p w14:paraId="676143E2" w14:textId="695FC485" w:rsidR="00861685" w:rsidRPr="00691300" w:rsidRDefault="002E6C49" w:rsidP="00861685">
      <w:pPr>
        <w:pStyle w:val="Heading1"/>
        <w:rPr>
          <w:rFonts w:ascii="Times New Roman" w:hAnsi="Times New Roman" w:cs="Times New Roman"/>
        </w:rPr>
      </w:pPr>
      <w:r w:rsidRPr="00691300">
        <w:rPr>
          <w:rFonts w:ascii="Times New Roman" w:hAnsi="Times New Roman" w:cs="Times New Roman"/>
        </w:rPr>
        <w:t>A</w:t>
      </w:r>
      <w:r w:rsidR="00C969A7" w:rsidRPr="00691300">
        <w:rPr>
          <w:rFonts w:ascii="Times New Roman" w:hAnsi="Times New Roman" w:cs="Times New Roman"/>
        </w:rPr>
        <w:t>chievements</w:t>
      </w:r>
    </w:p>
    <w:p w14:paraId="197629EB" w14:textId="5E24AA38" w:rsidR="00861685" w:rsidRPr="00691300" w:rsidRDefault="004242D3" w:rsidP="007A5202">
      <w:pPr>
        <w:pStyle w:val="Heading2"/>
        <w:rPr>
          <w:rFonts w:ascii="Times New Roman" w:hAnsi="Times New Roman" w:cs="Times New Roman"/>
        </w:rPr>
      </w:pPr>
      <w:r w:rsidRPr="00691300">
        <w:rPr>
          <w:rFonts w:ascii="Times New Roman" w:hAnsi="Times New Roman" w:cs="Times New Roman"/>
        </w:rPr>
        <w:t>Robocup</w:t>
      </w:r>
      <w:r w:rsidR="00444441" w:rsidRPr="00691300">
        <w:rPr>
          <w:rFonts w:ascii="Times New Roman" w:hAnsi="Times New Roman" w:cs="Times New Roman"/>
        </w:rPr>
        <w:t xml:space="preserve"> International RESCUE LINE</w:t>
      </w:r>
      <w:r w:rsidR="00F83CE7" w:rsidRPr="00691300">
        <w:rPr>
          <w:rFonts w:ascii="Times New Roman" w:hAnsi="Times New Roman" w:cs="Times New Roman"/>
        </w:rPr>
        <w:t xml:space="preserve"> – Singapore open champions</w:t>
      </w:r>
      <w:r w:rsidRPr="00691300">
        <w:rPr>
          <w:rFonts w:ascii="Times New Roman" w:hAnsi="Times New Roman" w:cs="Times New Roman"/>
        </w:rPr>
        <w:t xml:space="preserve"> (2018)</w:t>
      </w:r>
    </w:p>
    <w:p w14:paraId="6532D6AA" w14:textId="3D027132" w:rsidR="00861685" w:rsidRPr="00097E08" w:rsidRDefault="00AA0CCE" w:rsidP="007A520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7E08">
        <w:rPr>
          <w:rFonts w:ascii="Times New Roman" w:hAnsi="Times New Roman" w:cs="Times New Roman"/>
          <w:sz w:val="24"/>
          <w:szCs w:val="24"/>
        </w:rPr>
        <w:t xml:space="preserve">Built a Lego line tracking </w:t>
      </w:r>
      <w:r w:rsidR="00882052" w:rsidRPr="00097E08">
        <w:rPr>
          <w:rFonts w:ascii="Times New Roman" w:hAnsi="Times New Roman" w:cs="Times New Roman"/>
          <w:sz w:val="24"/>
          <w:szCs w:val="24"/>
        </w:rPr>
        <w:t>ro</w:t>
      </w:r>
      <w:r w:rsidRPr="00097E08">
        <w:rPr>
          <w:rFonts w:ascii="Times New Roman" w:hAnsi="Times New Roman" w:cs="Times New Roman"/>
          <w:sz w:val="24"/>
          <w:szCs w:val="24"/>
        </w:rPr>
        <w:t>bot with ball picking and sorting capabilities which won Singapore Open</w:t>
      </w:r>
    </w:p>
    <w:p w14:paraId="5BB81CE8" w14:textId="600E1BAE" w:rsidR="00AA0CCE" w:rsidRPr="00097E08" w:rsidRDefault="00AA0CCE" w:rsidP="007A520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7E08">
        <w:rPr>
          <w:rFonts w:ascii="Times New Roman" w:hAnsi="Times New Roman" w:cs="Times New Roman"/>
          <w:sz w:val="24"/>
          <w:szCs w:val="24"/>
        </w:rPr>
        <w:t>Restructured bot with Arduino boards</w:t>
      </w:r>
      <w:r w:rsidR="00F0199A" w:rsidRPr="00097E08">
        <w:rPr>
          <w:rFonts w:ascii="Times New Roman" w:hAnsi="Times New Roman" w:cs="Times New Roman"/>
          <w:sz w:val="24"/>
          <w:szCs w:val="24"/>
        </w:rPr>
        <w:t>,</w:t>
      </w:r>
      <w:r w:rsidRPr="00097E08">
        <w:rPr>
          <w:rFonts w:ascii="Times New Roman" w:hAnsi="Times New Roman" w:cs="Times New Roman"/>
          <w:sz w:val="24"/>
          <w:szCs w:val="24"/>
        </w:rPr>
        <w:t xml:space="preserve"> allow</w:t>
      </w:r>
      <w:r w:rsidR="00AA5AF8" w:rsidRPr="00097E08">
        <w:rPr>
          <w:rFonts w:ascii="Times New Roman" w:hAnsi="Times New Roman" w:cs="Times New Roman"/>
          <w:sz w:val="24"/>
          <w:szCs w:val="24"/>
        </w:rPr>
        <w:t>ing</w:t>
      </w:r>
      <w:r w:rsidRPr="00097E08">
        <w:rPr>
          <w:rFonts w:ascii="Times New Roman" w:hAnsi="Times New Roman" w:cs="Times New Roman"/>
          <w:sz w:val="24"/>
          <w:szCs w:val="24"/>
        </w:rPr>
        <w:t xml:space="preserve"> </w:t>
      </w:r>
      <w:r w:rsidR="00474527" w:rsidRPr="00097E08">
        <w:rPr>
          <w:rFonts w:ascii="Times New Roman" w:hAnsi="Times New Roman" w:cs="Times New Roman"/>
          <w:sz w:val="24"/>
          <w:szCs w:val="24"/>
        </w:rPr>
        <w:t xml:space="preserve">more </w:t>
      </w:r>
      <w:r w:rsidR="00AA5AF8" w:rsidRPr="00097E08">
        <w:rPr>
          <w:rFonts w:ascii="Times New Roman" w:hAnsi="Times New Roman" w:cs="Times New Roman"/>
          <w:sz w:val="24"/>
          <w:szCs w:val="24"/>
        </w:rPr>
        <w:t>design flexibility</w:t>
      </w:r>
      <w:r w:rsidRPr="00097E08">
        <w:rPr>
          <w:rFonts w:ascii="Times New Roman" w:hAnsi="Times New Roman" w:cs="Times New Roman"/>
          <w:sz w:val="24"/>
          <w:szCs w:val="24"/>
        </w:rPr>
        <w:t xml:space="preserve"> for Robocup International</w:t>
      </w:r>
    </w:p>
    <w:p w14:paraId="4E95A9A0" w14:textId="614F2976" w:rsidR="00AA0CCE" w:rsidRPr="00097E08" w:rsidRDefault="00AA0CCE" w:rsidP="00AA0CCE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7E08">
        <w:rPr>
          <w:rFonts w:ascii="Times New Roman" w:hAnsi="Times New Roman" w:cs="Times New Roman"/>
          <w:sz w:val="24"/>
          <w:szCs w:val="24"/>
        </w:rPr>
        <w:t>Responsible for programming, circuitry design and soldering</w:t>
      </w:r>
    </w:p>
    <w:p w14:paraId="34F6841C" w14:textId="6A9D594E" w:rsidR="008D7FB3" w:rsidRPr="00691300" w:rsidRDefault="008D7FB3" w:rsidP="008D7FB3">
      <w:pPr>
        <w:pStyle w:val="Heading1"/>
        <w:rPr>
          <w:rFonts w:ascii="Times New Roman" w:hAnsi="Times New Roman" w:cs="Times New Roman"/>
        </w:rPr>
      </w:pPr>
      <w:r w:rsidRPr="00691300">
        <w:rPr>
          <w:rFonts w:ascii="Times New Roman" w:hAnsi="Times New Roman" w:cs="Times New Roman"/>
        </w:rPr>
        <w:lastRenderedPageBreak/>
        <w:t>Experience</w:t>
      </w:r>
    </w:p>
    <w:p w14:paraId="618DF26D" w14:textId="2D10047C" w:rsidR="003A4270" w:rsidRPr="00691300" w:rsidRDefault="003A4270" w:rsidP="003A4270">
      <w:pPr>
        <w:pStyle w:val="Heading2"/>
        <w:rPr>
          <w:rFonts w:ascii="Times New Roman" w:hAnsi="Times New Roman" w:cs="Times New Roman"/>
        </w:rPr>
      </w:pPr>
      <w:r w:rsidRPr="00691300">
        <w:rPr>
          <w:rFonts w:ascii="Times New Roman" w:hAnsi="Times New Roman" w:cs="Times New Roman"/>
        </w:rPr>
        <w:t>Data analyst Intern at MOH</w:t>
      </w:r>
      <w:r w:rsidR="00C231CD" w:rsidRPr="00691300">
        <w:rPr>
          <w:rFonts w:ascii="Times New Roman" w:hAnsi="Times New Roman" w:cs="Times New Roman"/>
        </w:rPr>
        <w:t xml:space="preserve"> for covid ops</w:t>
      </w:r>
      <w:r w:rsidRPr="00691300">
        <w:rPr>
          <w:rFonts w:ascii="Times New Roman" w:hAnsi="Times New Roman" w:cs="Times New Roman"/>
        </w:rPr>
        <w:t xml:space="preserve"> (2020-2021)</w:t>
      </w:r>
    </w:p>
    <w:p w14:paraId="7D18021A" w14:textId="29978FCC" w:rsidR="00A85A63" w:rsidRDefault="00A85A63" w:rsidP="003A42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 new workflow to improve the dissemination of information between MOH teams</w:t>
      </w:r>
    </w:p>
    <w:p w14:paraId="17159F95" w14:textId="542BA64C" w:rsidR="00A85A63" w:rsidRDefault="00A85A63" w:rsidP="003A42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the revamp of an old process used to consolidate information from hospitals</w:t>
      </w:r>
    </w:p>
    <w:p w14:paraId="2FF0D297" w14:textId="4F9AB4D4" w:rsidR="003A4270" w:rsidRPr="00097E08" w:rsidRDefault="003E164C" w:rsidP="003A42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97E08">
        <w:rPr>
          <w:rFonts w:ascii="Times New Roman" w:hAnsi="Times New Roman" w:cs="Times New Roman"/>
          <w:sz w:val="24"/>
          <w:szCs w:val="24"/>
        </w:rPr>
        <w:t>Consolidate and process info</w:t>
      </w:r>
      <w:r w:rsidR="00371B63">
        <w:rPr>
          <w:rFonts w:ascii="Times New Roman" w:hAnsi="Times New Roman" w:cs="Times New Roman"/>
          <w:sz w:val="24"/>
          <w:szCs w:val="24"/>
        </w:rPr>
        <w:t>rmation</w:t>
      </w:r>
      <w:r w:rsidRPr="00097E08">
        <w:rPr>
          <w:rFonts w:ascii="Times New Roman" w:hAnsi="Times New Roman" w:cs="Times New Roman"/>
          <w:sz w:val="24"/>
          <w:szCs w:val="24"/>
        </w:rPr>
        <w:t xml:space="preserve"> from </w:t>
      </w:r>
      <w:r w:rsidR="00371B63">
        <w:rPr>
          <w:rFonts w:ascii="Times New Roman" w:hAnsi="Times New Roman" w:cs="Times New Roman"/>
          <w:sz w:val="24"/>
          <w:szCs w:val="24"/>
        </w:rPr>
        <w:t>relevant sources</w:t>
      </w:r>
      <w:r w:rsidRPr="00097E08">
        <w:rPr>
          <w:rFonts w:ascii="Times New Roman" w:hAnsi="Times New Roman" w:cs="Times New Roman"/>
          <w:sz w:val="24"/>
          <w:szCs w:val="24"/>
        </w:rPr>
        <w:t xml:space="preserve"> into </w:t>
      </w:r>
      <w:r w:rsidR="00371B63">
        <w:rPr>
          <w:rFonts w:ascii="Times New Roman" w:hAnsi="Times New Roman" w:cs="Times New Roman"/>
          <w:sz w:val="24"/>
          <w:szCs w:val="24"/>
        </w:rPr>
        <w:t>figures and charts</w:t>
      </w:r>
      <w:r w:rsidRPr="00097E08">
        <w:rPr>
          <w:rFonts w:ascii="Times New Roman" w:hAnsi="Times New Roman" w:cs="Times New Roman"/>
          <w:sz w:val="24"/>
          <w:szCs w:val="24"/>
        </w:rPr>
        <w:t xml:space="preserve"> for</w:t>
      </w:r>
      <w:r w:rsidR="00C231CD" w:rsidRPr="00097E08">
        <w:rPr>
          <w:rFonts w:ascii="Times New Roman" w:hAnsi="Times New Roman" w:cs="Times New Roman"/>
          <w:sz w:val="24"/>
          <w:szCs w:val="24"/>
        </w:rPr>
        <w:t xml:space="preserve"> regular</w:t>
      </w:r>
      <w:r w:rsidRPr="00097E08">
        <w:rPr>
          <w:rFonts w:ascii="Times New Roman" w:hAnsi="Times New Roman" w:cs="Times New Roman"/>
          <w:sz w:val="24"/>
          <w:szCs w:val="24"/>
        </w:rPr>
        <w:t xml:space="preserve"> press release</w:t>
      </w:r>
    </w:p>
    <w:p w14:paraId="624DCD64" w14:textId="79EF38A7" w:rsidR="00C231CD" w:rsidRPr="00097E08" w:rsidRDefault="00C231CD" w:rsidP="003A42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97E08">
        <w:rPr>
          <w:rFonts w:ascii="Times New Roman" w:hAnsi="Times New Roman" w:cs="Times New Roman"/>
          <w:sz w:val="24"/>
          <w:szCs w:val="24"/>
        </w:rPr>
        <w:t>Writ</w:t>
      </w:r>
      <w:r w:rsidR="00371B63">
        <w:rPr>
          <w:rFonts w:ascii="Times New Roman" w:hAnsi="Times New Roman" w:cs="Times New Roman"/>
          <w:sz w:val="24"/>
          <w:szCs w:val="24"/>
        </w:rPr>
        <w:t>e</w:t>
      </w:r>
      <w:r w:rsidRPr="00097E08">
        <w:rPr>
          <w:rFonts w:ascii="Times New Roman" w:hAnsi="Times New Roman" w:cs="Times New Roman"/>
          <w:sz w:val="24"/>
          <w:szCs w:val="24"/>
        </w:rPr>
        <w:t xml:space="preserve"> and </w:t>
      </w:r>
      <w:r w:rsidR="00371B63">
        <w:rPr>
          <w:rFonts w:ascii="Times New Roman" w:hAnsi="Times New Roman" w:cs="Times New Roman"/>
          <w:sz w:val="24"/>
          <w:szCs w:val="24"/>
        </w:rPr>
        <w:t xml:space="preserve">debug </w:t>
      </w:r>
      <w:r w:rsidRPr="00097E08">
        <w:rPr>
          <w:rFonts w:ascii="Times New Roman" w:hAnsi="Times New Roman" w:cs="Times New Roman"/>
          <w:sz w:val="24"/>
          <w:szCs w:val="24"/>
        </w:rPr>
        <w:t xml:space="preserve">code </w:t>
      </w:r>
      <w:r w:rsidR="00371B63">
        <w:rPr>
          <w:rFonts w:ascii="Times New Roman" w:hAnsi="Times New Roman" w:cs="Times New Roman"/>
          <w:sz w:val="24"/>
          <w:szCs w:val="24"/>
        </w:rPr>
        <w:t>to improve data processing</w:t>
      </w:r>
    </w:p>
    <w:p w14:paraId="04E2CC90" w14:textId="039F59D0" w:rsidR="00A85A63" w:rsidRPr="009A1D66" w:rsidRDefault="00A85A63" w:rsidP="00A85A63">
      <w:pPr>
        <w:pStyle w:val="Heading1"/>
        <w:rPr>
          <w:rFonts w:ascii="Times New Roman" w:hAnsi="Times New Roman" w:cs="Times New Roman"/>
        </w:rPr>
      </w:pPr>
      <w:r w:rsidRPr="009A1D66">
        <w:rPr>
          <w:rFonts w:ascii="Times New Roman" w:hAnsi="Times New Roman" w:cs="Times New Roman"/>
        </w:rPr>
        <w:t>Personal projects</w:t>
      </w:r>
    </w:p>
    <w:p w14:paraId="13453923" w14:textId="2EC418FD" w:rsidR="00A85A63" w:rsidRPr="009A1D66" w:rsidRDefault="00A85A63" w:rsidP="00A85A63">
      <w:pPr>
        <w:pStyle w:val="Heading2"/>
        <w:rPr>
          <w:rFonts w:ascii="Times New Roman" w:hAnsi="Times New Roman" w:cs="Times New Roman"/>
        </w:rPr>
      </w:pPr>
      <w:r w:rsidRPr="009A1D66">
        <w:rPr>
          <w:rFonts w:ascii="Times New Roman" w:hAnsi="Times New Roman" w:cs="Times New Roman"/>
        </w:rPr>
        <w:t>Information app</w:t>
      </w:r>
      <w:r w:rsidR="00C61353" w:rsidRPr="009A1D66">
        <w:rPr>
          <w:rFonts w:ascii="Times New Roman" w:hAnsi="Times New Roman" w:cs="Times New Roman"/>
        </w:rPr>
        <w:t xml:space="preserve"> [</w:t>
      </w:r>
      <w:hyperlink r:id="rId11" w:history="1">
        <w:r w:rsidR="00C61353" w:rsidRPr="009A1D66">
          <w:rPr>
            <w:rStyle w:val="Hyperlink"/>
            <w:rFonts w:ascii="Times New Roman" w:eastAsiaTheme="minorEastAsia" w:hAnsi="Times New Roman" w:cs="Times New Roman"/>
            <w:b w:val="0"/>
            <w:caps w:val="0"/>
            <w:szCs w:val="24"/>
          </w:rPr>
          <w:t>https://sg-info-hc.netlify.app/</w:t>
        </w:r>
      </w:hyperlink>
      <w:r w:rsidR="00C61353" w:rsidRPr="009A1D66">
        <w:rPr>
          <w:rFonts w:ascii="Times New Roman" w:hAnsi="Times New Roman" w:cs="Times New Roman"/>
        </w:rPr>
        <w:t>]</w:t>
      </w:r>
    </w:p>
    <w:p w14:paraId="3232C464" w14:textId="2FCFE5B0" w:rsidR="00A85A63" w:rsidRPr="009A1D66" w:rsidRDefault="00B75F91" w:rsidP="00A85A6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A1D66">
        <w:rPr>
          <w:rFonts w:ascii="Times New Roman" w:hAnsi="Times New Roman" w:cs="Times New Roman"/>
          <w:sz w:val="24"/>
          <w:szCs w:val="24"/>
        </w:rPr>
        <w:t>React-based app to retrieve bus and weather data from free APIs.</w:t>
      </w:r>
    </w:p>
    <w:p w14:paraId="63FDD9D2" w14:textId="715E54DD" w:rsidR="00B75F91" w:rsidRPr="009A1D66" w:rsidRDefault="00B75F91" w:rsidP="00A85A6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A1D66">
        <w:rPr>
          <w:rFonts w:ascii="Times New Roman" w:hAnsi="Times New Roman" w:cs="Times New Roman"/>
          <w:sz w:val="24"/>
          <w:szCs w:val="24"/>
        </w:rPr>
        <w:t>Get bus arrival timings based on bus codes, as well as current and hourly weather information.</w:t>
      </w:r>
    </w:p>
    <w:p w14:paraId="4AEA8CD5" w14:textId="4A42A7B3" w:rsidR="00B75F91" w:rsidRPr="009A1D66" w:rsidRDefault="00B75F91" w:rsidP="00B75F91">
      <w:pPr>
        <w:pStyle w:val="Heading2"/>
        <w:rPr>
          <w:rFonts w:ascii="Times New Roman" w:hAnsi="Times New Roman" w:cs="Times New Roman"/>
        </w:rPr>
      </w:pPr>
      <w:r w:rsidRPr="009A1D66">
        <w:rPr>
          <w:rFonts w:ascii="Times New Roman" w:hAnsi="Times New Roman" w:cs="Times New Roman"/>
        </w:rPr>
        <w:t xml:space="preserve">Blog </w:t>
      </w:r>
      <w:r w:rsidR="00C61353" w:rsidRPr="009A1D66">
        <w:rPr>
          <w:rFonts w:ascii="Times New Roman" w:hAnsi="Times New Roman" w:cs="Times New Roman"/>
        </w:rPr>
        <w:t>website [</w:t>
      </w:r>
      <w:hyperlink r:id="rId12" w:history="1">
        <w:r w:rsidR="00C61353" w:rsidRPr="009A1D66">
          <w:rPr>
            <w:rStyle w:val="Hyperlink"/>
            <w:rFonts w:ascii="Times New Roman" w:eastAsiaTheme="minorEastAsia" w:hAnsi="Times New Roman" w:cs="Times New Roman"/>
            <w:b w:val="0"/>
            <w:caps w:val="0"/>
            <w:szCs w:val="24"/>
          </w:rPr>
          <w:t>https://nghochi-blog.netlify.app/</w:t>
        </w:r>
      </w:hyperlink>
      <w:r w:rsidR="00C61353" w:rsidRPr="009A1D66">
        <w:rPr>
          <w:rFonts w:ascii="Times New Roman" w:hAnsi="Times New Roman" w:cs="Times New Roman"/>
        </w:rPr>
        <w:t>]</w:t>
      </w:r>
    </w:p>
    <w:p w14:paraId="107F1853" w14:textId="5E7DA95D" w:rsidR="00B75F91" w:rsidRPr="009A1D66" w:rsidRDefault="00C61353" w:rsidP="00B75F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A1D66">
        <w:rPr>
          <w:rFonts w:ascii="Times New Roman" w:hAnsi="Times New Roman" w:cs="Times New Roman"/>
          <w:sz w:val="24"/>
          <w:szCs w:val="24"/>
        </w:rPr>
        <w:t>Personal blog created with static site generator Gatsby, using the React framework.</w:t>
      </w:r>
    </w:p>
    <w:p w14:paraId="15D74CF9" w14:textId="6AF4A38B" w:rsidR="00C61353" w:rsidRPr="009A1D66" w:rsidRDefault="00C61353" w:rsidP="00B75F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A1D66">
        <w:rPr>
          <w:rFonts w:ascii="Times New Roman" w:hAnsi="Times New Roman" w:cs="Times New Roman"/>
          <w:sz w:val="24"/>
          <w:szCs w:val="24"/>
        </w:rPr>
        <w:t>Post data is obtained from MongoDB server using GraphQL</w:t>
      </w:r>
      <w:r w:rsidR="0009454F" w:rsidRPr="009A1D66">
        <w:rPr>
          <w:rFonts w:ascii="Times New Roman" w:hAnsi="Times New Roman" w:cs="Times New Roman"/>
          <w:sz w:val="24"/>
          <w:szCs w:val="24"/>
        </w:rPr>
        <w:t xml:space="preserve"> in markdown format.</w:t>
      </w:r>
    </w:p>
    <w:p w14:paraId="3BE1DB35" w14:textId="39270CCD" w:rsidR="00C61353" w:rsidRPr="009A1D66" w:rsidRDefault="00C61353" w:rsidP="00B75F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A1D66">
        <w:rPr>
          <w:rFonts w:ascii="Times New Roman" w:hAnsi="Times New Roman" w:cs="Times New Roman"/>
          <w:sz w:val="24"/>
          <w:szCs w:val="24"/>
        </w:rPr>
        <w:t>Posts are created through POST requests to an Express server</w:t>
      </w:r>
      <w:r w:rsidR="0009454F" w:rsidRPr="009A1D66">
        <w:rPr>
          <w:rFonts w:ascii="Times New Roman" w:hAnsi="Times New Roman" w:cs="Times New Roman"/>
          <w:sz w:val="24"/>
          <w:szCs w:val="24"/>
        </w:rPr>
        <w:t>.</w:t>
      </w:r>
    </w:p>
    <w:p w14:paraId="566FBCE1" w14:textId="1B06208A" w:rsidR="0009454F" w:rsidRDefault="0009454F" w:rsidP="00B75F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A1D66">
        <w:rPr>
          <w:rFonts w:ascii="Times New Roman" w:hAnsi="Times New Roman" w:cs="Times New Roman"/>
          <w:sz w:val="24"/>
          <w:szCs w:val="24"/>
        </w:rPr>
        <w:t>Creation of posts restricted to authenticated user with valid token provided by JsonWebToken.</w:t>
      </w:r>
    </w:p>
    <w:p w14:paraId="551B20C7" w14:textId="173221D2" w:rsidR="009A1D66" w:rsidRDefault="009A1D66" w:rsidP="009A1D66">
      <w:pPr>
        <w:pStyle w:val="Heading2"/>
        <w:rPr>
          <w:rStyle w:val="Hyperlink"/>
          <w:rFonts w:eastAsiaTheme="minorEastAsia"/>
          <w:b w:val="0"/>
          <w:caps w:val="0"/>
          <w:szCs w:val="24"/>
        </w:rPr>
      </w:pPr>
      <w:r w:rsidRPr="009A1D66">
        <w:rPr>
          <w:rFonts w:ascii="Times New Roman" w:hAnsi="Times New Roman" w:cs="Times New Roman"/>
        </w:rPr>
        <w:t xml:space="preserve">Algorithm </w:t>
      </w:r>
      <w:r>
        <w:rPr>
          <w:rFonts w:ascii="Times New Roman" w:hAnsi="Times New Roman" w:cs="Times New Roman"/>
        </w:rPr>
        <w:t>Visualization App [</w:t>
      </w:r>
      <w:r w:rsidRPr="009A1D66">
        <w:rPr>
          <w:rStyle w:val="Hyperlink"/>
          <w:rFonts w:ascii="Times New Roman" w:eastAsiaTheme="minorEastAsia" w:hAnsi="Times New Roman" w:cs="Times New Roman"/>
          <w:b w:val="0"/>
          <w:caps w:val="0"/>
          <w:szCs w:val="24"/>
        </w:rPr>
        <w:t>https://hcvisualisation.netlify.app/</w:t>
      </w:r>
      <w:r w:rsidRPr="009A1D66">
        <w:rPr>
          <w:rFonts w:ascii="Times New Roman" w:hAnsi="Times New Roman" w:cs="Times New Roman"/>
        </w:rPr>
        <w:t>]</w:t>
      </w:r>
    </w:p>
    <w:p w14:paraId="41A2A1C0" w14:textId="4734B78D" w:rsidR="009A1D66" w:rsidRPr="00442885" w:rsidRDefault="009A1D66" w:rsidP="009A1D6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42885">
        <w:rPr>
          <w:rFonts w:ascii="Times New Roman" w:hAnsi="Times New Roman" w:cs="Times New Roman"/>
          <w:sz w:val="24"/>
          <w:szCs w:val="24"/>
        </w:rPr>
        <w:t xml:space="preserve">Simple single page algorithm visualization app created </w:t>
      </w:r>
      <w:r w:rsidR="00E61306">
        <w:rPr>
          <w:rFonts w:ascii="Times New Roman" w:hAnsi="Times New Roman" w:cs="Times New Roman"/>
          <w:sz w:val="24"/>
          <w:szCs w:val="24"/>
        </w:rPr>
        <w:t>with</w:t>
      </w:r>
      <w:r w:rsidRPr="00442885">
        <w:rPr>
          <w:rFonts w:ascii="Times New Roman" w:hAnsi="Times New Roman" w:cs="Times New Roman"/>
          <w:sz w:val="24"/>
          <w:szCs w:val="24"/>
        </w:rPr>
        <w:t xml:space="preserve"> the React framework.</w:t>
      </w:r>
    </w:p>
    <w:p w14:paraId="258E00E7" w14:textId="313EEC1C" w:rsidR="009A1D66" w:rsidRPr="00442885" w:rsidRDefault="009A1D66" w:rsidP="009A1D6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42885">
        <w:rPr>
          <w:rFonts w:ascii="Times New Roman" w:hAnsi="Times New Roman" w:cs="Times New Roman"/>
          <w:sz w:val="24"/>
          <w:szCs w:val="24"/>
        </w:rPr>
        <w:t>Currently contains four sorting algorithms.</w:t>
      </w:r>
    </w:p>
    <w:p w14:paraId="0546C5D6" w14:textId="2563E8B2" w:rsidR="007A5202" w:rsidRPr="00691300" w:rsidRDefault="007A5202" w:rsidP="007A5202">
      <w:pPr>
        <w:pStyle w:val="Heading1"/>
        <w:rPr>
          <w:rFonts w:ascii="Times New Roman" w:hAnsi="Times New Roman" w:cs="Times New Roman"/>
        </w:rPr>
      </w:pPr>
      <w:r w:rsidRPr="00691300">
        <w:rPr>
          <w:rFonts w:ascii="Times New Roman" w:hAnsi="Times New Roman" w:cs="Times New Roman"/>
        </w:rPr>
        <w:t>Other</w:t>
      </w:r>
      <w:r w:rsidR="00C310E1" w:rsidRPr="00691300">
        <w:rPr>
          <w:rFonts w:ascii="Times New Roman" w:hAnsi="Times New Roman" w:cs="Times New Roman"/>
        </w:rPr>
        <w:t xml:space="preserve"> notable</w:t>
      </w:r>
      <w:r w:rsidRPr="00691300">
        <w:rPr>
          <w:rFonts w:ascii="Times New Roman" w:hAnsi="Times New Roman" w:cs="Times New Roman"/>
        </w:rPr>
        <w:t xml:space="preserve"> achievements</w:t>
      </w:r>
      <w:r w:rsidR="00933A32" w:rsidRPr="00691300">
        <w:rPr>
          <w:rFonts w:ascii="Times New Roman" w:hAnsi="Times New Roman" w:cs="Times New Roman"/>
        </w:rPr>
        <w:t>/projects</w:t>
      </w:r>
    </w:p>
    <w:p w14:paraId="0D1773EE" w14:textId="2687F609" w:rsidR="007A5202" w:rsidRPr="00691300" w:rsidRDefault="007A5202" w:rsidP="007A5202">
      <w:pPr>
        <w:pStyle w:val="Heading2"/>
        <w:rPr>
          <w:rFonts w:ascii="Times New Roman" w:hAnsi="Times New Roman" w:cs="Times New Roman"/>
        </w:rPr>
      </w:pPr>
      <w:r w:rsidRPr="00691300">
        <w:rPr>
          <w:rFonts w:ascii="Times New Roman" w:hAnsi="Times New Roman" w:cs="Times New Roman"/>
        </w:rPr>
        <w:t>Youth For Causes Distinction award (2017)</w:t>
      </w:r>
    </w:p>
    <w:p w14:paraId="337EDBB9" w14:textId="6D1FCD4F" w:rsidR="007A5202" w:rsidRPr="00097E08" w:rsidRDefault="007A5202" w:rsidP="007A52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97E08">
        <w:rPr>
          <w:rFonts w:ascii="Times New Roman" w:hAnsi="Times New Roman" w:cs="Times New Roman"/>
          <w:sz w:val="24"/>
          <w:szCs w:val="24"/>
        </w:rPr>
        <w:t>Core team</w:t>
      </w:r>
      <w:r w:rsidR="00D61B99" w:rsidRPr="00097E08">
        <w:rPr>
          <w:rFonts w:ascii="Times New Roman" w:hAnsi="Times New Roman" w:cs="Times New Roman"/>
          <w:sz w:val="24"/>
          <w:szCs w:val="24"/>
        </w:rPr>
        <w:t xml:space="preserve"> member</w:t>
      </w:r>
      <w:r w:rsidRPr="00097E08">
        <w:rPr>
          <w:rFonts w:ascii="Times New Roman" w:hAnsi="Times New Roman" w:cs="Times New Roman"/>
          <w:sz w:val="24"/>
          <w:szCs w:val="24"/>
        </w:rPr>
        <w:t xml:space="preserve"> of a project to raise funds and awareness for the Children’s Cancer Foundation.</w:t>
      </w:r>
    </w:p>
    <w:p w14:paraId="2C603077" w14:textId="500378AD" w:rsidR="007A5202" w:rsidRPr="00097E08" w:rsidRDefault="00C310E1" w:rsidP="007A52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97E08">
        <w:rPr>
          <w:rFonts w:ascii="Times New Roman" w:hAnsi="Times New Roman" w:cs="Times New Roman"/>
          <w:sz w:val="24"/>
          <w:szCs w:val="24"/>
        </w:rPr>
        <w:t>Worked with organizing committee</w:t>
      </w:r>
      <w:r w:rsidR="00D61B99" w:rsidRPr="00097E08">
        <w:rPr>
          <w:rFonts w:ascii="Times New Roman" w:hAnsi="Times New Roman" w:cs="Times New Roman"/>
          <w:sz w:val="24"/>
          <w:szCs w:val="24"/>
        </w:rPr>
        <w:t xml:space="preserve"> as well as liaised with Children’s Cancer Foundation</w:t>
      </w:r>
      <w:r w:rsidRPr="00097E08">
        <w:rPr>
          <w:rFonts w:ascii="Times New Roman" w:hAnsi="Times New Roman" w:cs="Times New Roman"/>
          <w:sz w:val="24"/>
          <w:szCs w:val="24"/>
        </w:rPr>
        <w:t xml:space="preserve"> to organize</w:t>
      </w:r>
      <w:r w:rsidR="007A5202" w:rsidRPr="00097E08">
        <w:rPr>
          <w:rFonts w:ascii="Times New Roman" w:hAnsi="Times New Roman" w:cs="Times New Roman"/>
          <w:sz w:val="24"/>
          <w:szCs w:val="24"/>
        </w:rPr>
        <w:t xml:space="preserve"> fundraisers, sales and a concert</w:t>
      </w:r>
      <w:r w:rsidR="00D61B99" w:rsidRPr="00097E08">
        <w:rPr>
          <w:rFonts w:ascii="Times New Roman" w:hAnsi="Times New Roman" w:cs="Times New Roman"/>
          <w:sz w:val="24"/>
          <w:szCs w:val="24"/>
        </w:rPr>
        <w:t>.</w:t>
      </w:r>
    </w:p>
    <w:p w14:paraId="1069FA33" w14:textId="30550F7F" w:rsidR="000F4C26" w:rsidRPr="00584DFF" w:rsidRDefault="00C310E1" w:rsidP="00584DF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97E08">
        <w:rPr>
          <w:rFonts w:ascii="Times New Roman" w:hAnsi="Times New Roman" w:cs="Times New Roman"/>
          <w:sz w:val="24"/>
          <w:szCs w:val="24"/>
        </w:rPr>
        <w:t>Raised over $10,000</w:t>
      </w:r>
      <w:r w:rsidR="00D61B99" w:rsidRPr="00097E08">
        <w:rPr>
          <w:rFonts w:ascii="Times New Roman" w:hAnsi="Times New Roman" w:cs="Times New Roman"/>
          <w:sz w:val="24"/>
          <w:szCs w:val="24"/>
        </w:rPr>
        <w:t xml:space="preserve"> for the organization.</w:t>
      </w:r>
    </w:p>
    <w:sectPr w:rsidR="000F4C26" w:rsidRPr="00584DFF" w:rsidSect="00617B26">
      <w:footerReference w:type="default" r:id="rId1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BD12" w14:textId="77777777" w:rsidR="008C7AA1" w:rsidRDefault="008C7AA1">
      <w:pPr>
        <w:spacing w:after="0"/>
      </w:pPr>
      <w:r>
        <w:separator/>
      </w:r>
    </w:p>
  </w:endnote>
  <w:endnote w:type="continuationSeparator" w:id="0">
    <w:p w14:paraId="74EBF0EA" w14:textId="77777777" w:rsidR="008C7AA1" w:rsidRDefault="008C7A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F63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071D1" w14:textId="77777777" w:rsidR="008C7AA1" w:rsidRDefault="008C7AA1">
      <w:pPr>
        <w:spacing w:after="0"/>
      </w:pPr>
      <w:r>
        <w:separator/>
      </w:r>
    </w:p>
  </w:footnote>
  <w:footnote w:type="continuationSeparator" w:id="0">
    <w:p w14:paraId="02D7D9B1" w14:textId="77777777" w:rsidR="008C7AA1" w:rsidRDefault="008C7A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0E4399F"/>
    <w:multiLevelType w:val="hybridMultilevel"/>
    <w:tmpl w:val="AFF6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B44E3"/>
    <w:multiLevelType w:val="hybridMultilevel"/>
    <w:tmpl w:val="DEE822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2A2070"/>
    <w:multiLevelType w:val="hybridMultilevel"/>
    <w:tmpl w:val="57D4B2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46CAD"/>
    <w:multiLevelType w:val="hybridMultilevel"/>
    <w:tmpl w:val="0E3C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F3E96"/>
    <w:multiLevelType w:val="hybridMultilevel"/>
    <w:tmpl w:val="3A02B14A"/>
    <w:lvl w:ilvl="0" w:tplc="CFBABE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6F490330"/>
    <w:multiLevelType w:val="hybridMultilevel"/>
    <w:tmpl w:val="115A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AA60931"/>
    <w:multiLevelType w:val="hybridMultilevel"/>
    <w:tmpl w:val="AF7C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5"/>
  </w:num>
  <w:num w:numId="20">
    <w:abstractNumId w:val="19"/>
  </w:num>
  <w:num w:numId="21">
    <w:abstractNumId w:val="11"/>
  </w:num>
  <w:num w:numId="22">
    <w:abstractNumId w:val="16"/>
  </w:num>
  <w:num w:numId="23">
    <w:abstractNumId w:val="23"/>
  </w:num>
  <w:num w:numId="24">
    <w:abstractNumId w:val="13"/>
  </w:num>
  <w:num w:numId="25">
    <w:abstractNumId w:val="24"/>
  </w:num>
  <w:num w:numId="26">
    <w:abstractNumId w:val="26"/>
  </w:num>
  <w:num w:numId="27">
    <w:abstractNumId w:val="21"/>
  </w:num>
  <w:num w:numId="28">
    <w:abstractNumId w:val="22"/>
  </w:num>
  <w:num w:numId="29">
    <w:abstractNumId w:val="2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77A"/>
    <w:rsid w:val="00014D18"/>
    <w:rsid w:val="0008094C"/>
    <w:rsid w:val="0009041E"/>
    <w:rsid w:val="0009454F"/>
    <w:rsid w:val="00097E08"/>
    <w:rsid w:val="00097F24"/>
    <w:rsid w:val="000A4F59"/>
    <w:rsid w:val="000E6283"/>
    <w:rsid w:val="000F34CC"/>
    <w:rsid w:val="000F4C26"/>
    <w:rsid w:val="00141A4C"/>
    <w:rsid w:val="00161FAB"/>
    <w:rsid w:val="001B29CF"/>
    <w:rsid w:val="002115D0"/>
    <w:rsid w:val="00226391"/>
    <w:rsid w:val="00275D6C"/>
    <w:rsid w:val="0028220F"/>
    <w:rsid w:val="002E6C49"/>
    <w:rsid w:val="002F0065"/>
    <w:rsid w:val="00356C14"/>
    <w:rsid w:val="00371B63"/>
    <w:rsid w:val="003936FA"/>
    <w:rsid w:val="003A4270"/>
    <w:rsid w:val="003B4B3F"/>
    <w:rsid w:val="003D2CEC"/>
    <w:rsid w:val="003E077A"/>
    <w:rsid w:val="003E164C"/>
    <w:rsid w:val="004242D3"/>
    <w:rsid w:val="00442885"/>
    <w:rsid w:val="00444441"/>
    <w:rsid w:val="00474527"/>
    <w:rsid w:val="00480501"/>
    <w:rsid w:val="004947A0"/>
    <w:rsid w:val="004A0337"/>
    <w:rsid w:val="004A0D6E"/>
    <w:rsid w:val="005415AD"/>
    <w:rsid w:val="00584DFF"/>
    <w:rsid w:val="00595CDD"/>
    <w:rsid w:val="005B0935"/>
    <w:rsid w:val="005C1348"/>
    <w:rsid w:val="0061590B"/>
    <w:rsid w:val="00617B26"/>
    <w:rsid w:val="006270A9"/>
    <w:rsid w:val="006619A7"/>
    <w:rsid w:val="00666A18"/>
    <w:rsid w:val="00675956"/>
    <w:rsid w:val="00681034"/>
    <w:rsid w:val="00684EF1"/>
    <w:rsid w:val="00691300"/>
    <w:rsid w:val="006A016E"/>
    <w:rsid w:val="006D4523"/>
    <w:rsid w:val="006D62B6"/>
    <w:rsid w:val="006E6DC8"/>
    <w:rsid w:val="006F6D19"/>
    <w:rsid w:val="00730B67"/>
    <w:rsid w:val="00750C36"/>
    <w:rsid w:val="00753AC2"/>
    <w:rsid w:val="007A3D71"/>
    <w:rsid w:val="007A5202"/>
    <w:rsid w:val="007A7FBB"/>
    <w:rsid w:val="007B098B"/>
    <w:rsid w:val="007B2BCA"/>
    <w:rsid w:val="007C26E6"/>
    <w:rsid w:val="007C6E33"/>
    <w:rsid w:val="007E3B58"/>
    <w:rsid w:val="00816216"/>
    <w:rsid w:val="008215AA"/>
    <w:rsid w:val="00861685"/>
    <w:rsid w:val="00871586"/>
    <w:rsid w:val="00875A32"/>
    <w:rsid w:val="0087734B"/>
    <w:rsid w:val="00882052"/>
    <w:rsid w:val="008B281B"/>
    <w:rsid w:val="008B61AE"/>
    <w:rsid w:val="008C7AA1"/>
    <w:rsid w:val="008D7FB3"/>
    <w:rsid w:val="0090122B"/>
    <w:rsid w:val="009318B3"/>
    <w:rsid w:val="00933A32"/>
    <w:rsid w:val="00944905"/>
    <w:rsid w:val="009721A3"/>
    <w:rsid w:val="00991B11"/>
    <w:rsid w:val="009A1D66"/>
    <w:rsid w:val="009B2929"/>
    <w:rsid w:val="009D5933"/>
    <w:rsid w:val="009E3568"/>
    <w:rsid w:val="00A513D0"/>
    <w:rsid w:val="00A579EA"/>
    <w:rsid w:val="00A649F2"/>
    <w:rsid w:val="00A64AFB"/>
    <w:rsid w:val="00A71919"/>
    <w:rsid w:val="00A85A63"/>
    <w:rsid w:val="00A85D6C"/>
    <w:rsid w:val="00A939D5"/>
    <w:rsid w:val="00AA0CCE"/>
    <w:rsid w:val="00AA3721"/>
    <w:rsid w:val="00AA5AF8"/>
    <w:rsid w:val="00AB0E2D"/>
    <w:rsid w:val="00AB182B"/>
    <w:rsid w:val="00AD564E"/>
    <w:rsid w:val="00B173F3"/>
    <w:rsid w:val="00B555E4"/>
    <w:rsid w:val="00B7189F"/>
    <w:rsid w:val="00B75F91"/>
    <w:rsid w:val="00B83DAB"/>
    <w:rsid w:val="00B94445"/>
    <w:rsid w:val="00BD768D"/>
    <w:rsid w:val="00BF6172"/>
    <w:rsid w:val="00C231CD"/>
    <w:rsid w:val="00C310E1"/>
    <w:rsid w:val="00C61353"/>
    <w:rsid w:val="00C61F8E"/>
    <w:rsid w:val="00C969A7"/>
    <w:rsid w:val="00C97719"/>
    <w:rsid w:val="00CE1F98"/>
    <w:rsid w:val="00CF41E6"/>
    <w:rsid w:val="00D0154E"/>
    <w:rsid w:val="00D17CCA"/>
    <w:rsid w:val="00D3040B"/>
    <w:rsid w:val="00D444ED"/>
    <w:rsid w:val="00D61B99"/>
    <w:rsid w:val="00D74925"/>
    <w:rsid w:val="00D8122E"/>
    <w:rsid w:val="00D94D52"/>
    <w:rsid w:val="00E61306"/>
    <w:rsid w:val="00E83E4B"/>
    <w:rsid w:val="00EA6537"/>
    <w:rsid w:val="00F0199A"/>
    <w:rsid w:val="00F17E64"/>
    <w:rsid w:val="00F265FE"/>
    <w:rsid w:val="00F55138"/>
    <w:rsid w:val="00F63EE4"/>
    <w:rsid w:val="00F75CDB"/>
    <w:rsid w:val="00F83CE7"/>
    <w:rsid w:val="00F9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61F40"/>
  <w15:chartTrackingRefBased/>
  <w15:docId w15:val="{D34AE378-D832-4A07-9629-4DEBD623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8616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18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85A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85A63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hochi123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ghochi-blog.netlify.ap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g-info-hc.netlify.app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nghochi1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ghochi.netlify.app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HOCH~1\AppData\Local\Temp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F38BEF7599481AA0DF9EB3B9931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F60B2-9C40-4130-ADC0-5661F5FD26EB}"/>
      </w:docPartPr>
      <w:docPartBody>
        <w:p w:rsidR="00D96F73" w:rsidRDefault="00D517B7">
          <w:pPr>
            <w:pStyle w:val="20F38BEF7599481AA0DF9EB3B9931D5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B7"/>
    <w:rsid w:val="000F7940"/>
    <w:rsid w:val="001C792A"/>
    <w:rsid w:val="001D415D"/>
    <w:rsid w:val="001E7953"/>
    <w:rsid w:val="00225F48"/>
    <w:rsid w:val="00306638"/>
    <w:rsid w:val="004F0C6A"/>
    <w:rsid w:val="00745C34"/>
    <w:rsid w:val="007D52DC"/>
    <w:rsid w:val="008129D7"/>
    <w:rsid w:val="00830D46"/>
    <w:rsid w:val="00862AAE"/>
    <w:rsid w:val="009364D6"/>
    <w:rsid w:val="00A54DFD"/>
    <w:rsid w:val="00BA4E18"/>
    <w:rsid w:val="00BC0137"/>
    <w:rsid w:val="00BE1876"/>
    <w:rsid w:val="00BF37F2"/>
    <w:rsid w:val="00D517B7"/>
    <w:rsid w:val="00D96F73"/>
    <w:rsid w:val="00DA0C57"/>
    <w:rsid w:val="00E3686A"/>
    <w:rsid w:val="00E50194"/>
    <w:rsid w:val="00F3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F38BEF7599481AA0DF9EB3B9931D5F">
    <w:name w:val="20F38BEF7599481AA0DF9EB3B9931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44B4-ABDF-441E-BE7C-0B7D24A7E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tf02918880_win32.dotx</Template>
  <TotalTime>84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 Ho Chi</dc:creator>
  <cp:keywords/>
  <cp:lastModifiedBy>Ng Ho Chi</cp:lastModifiedBy>
  <cp:revision>20</cp:revision>
  <dcterms:created xsi:type="dcterms:W3CDTF">2021-04-09T02:54:00Z</dcterms:created>
  <dcterms:modified xsi:type="dcterms:W3CDTF">2021-04-14T08:22:00Z</dcterms:modified>
  <cp:version/>
</cp:coreProperties>
</file>